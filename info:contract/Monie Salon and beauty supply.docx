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148E4" w14:textId="2A2243DE" w:rsidR="00552E70" w:rsidRDefault="000B0C1A">
      <w:pPr>
        <w:pStyle w:val="Title"/>
      </w:pPr>
      <w:sdt>
        <w:sdtPr>
          <w:alias w:val="Company Name"/>
          <w:tag w:val=""/>
          <w:id w:val="1501239775"/>
          <w:placeholder>
            <w:docPart w:val="DF092B629942494695CA779F25D6D37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56C0F">
            <w:t>Monie Salon and beauty supply</w:t>
          </w:r>
        </w:sdtContent>
      </w:sdt>
      <w:r w:rsidR="00D000F3">
        <w:br/>
      </w:r>
      <w:r w:rsidR="000D2BFB">
        <w:t>web design and development</w:t>
      </w:r>
    </w:p>
    <w:p w14:paraId="4A264312" w14:textId="77777777" w:rsidR="00552E70" w:rsidRDefault="000D2BFB" w:rsidP="000D2BFB">
      <w:pPr>
        <w:pStyle w:val="Subtitle"/>
      </w:pPr>
      <w:r>
        <w:t>By Courtland Woodall</w:t>
      </w:r>
    </w:p>
    <w:p w14:paraId="38E7E746" w14:textId="77777777" w:rsidR="00552E70" w:rsidRDefault="000D2BFB">
      <w:pPr>
        <w:pStyle w:val="Heading1"/>
      </w:pPr>
      <w:r>
        <w:t>Client needs</w:t>
      </w:r>
    </w:p>
    <w:p w14:paraId="33A04B30" w14:textId="38A04503" w:rsidR="00552E70" w:rsidRDefault="00456C0F">
      <w:pPr>
        <w:pStyle w:val="NoSpacing"/>
      </w:pPr>
      <w:r>
        <w:t>Monica Tarr needs a new website that is simple and easy to use with a drop down navigation, galleries for images, and a map to show the salon location. The galleries will show examples of the hair Monie Salon and Beauty Supply has completed, and pictures of all the items they carry.</w:t>
      </w:r>
    </w:p>
    <w:p w14:paraId="3CCBBF0A" w14:textId="77777777" w:rsidR="00552E70" w:rsidRDefault="000D2BFB">
      <w:pPr>
        <w:pStyle w:val="Heading2"/>
      </w:pPr>
      <w:r>
        <w:t>Recommended Solutions</w:t>
      </w:r>
    </w:p>
    <w:p w14:paraId="6F6CB713" w14:textId="4025C223" w:rsidR="000D2BFB" w:rsidRDefault="000D2BFB" w:rsidP="000D2BFB">
      <w:pPr>
        <w:pStyle w:val="ListBullet"/>
        <w:numPr>
          <w:ilvl w:val="0"/>
          <w:numId w:val="0"/>
        </w:numPr>
        <w:ind w:left="144"/>
      </w:pPr>
      <w:r w:rsidRPr="000D2BFB">
        <w:t xml:space="preserve">To effectively capture </w:t>
      </w:r>
      <w:r w:rsidR="00456C0F">
        <w:t>Monie’s</w:t>
      </w:r>
      <w:r w:rsidRPr="000D2BFB">
        <w:t xml:space="preserve"> unique style, and convey it to site visitors accordingly, the website design must implement a strategy focused on this goal. This process has already begun with the </w:t>
      </w:r>
      <w:r w:rsidR="00456C0F">
        <w:t>brief in person meeting we had</w:t>
      </w:r>
      <w:r w:rsidRPr="000D2BFB">
        <w:t xml:space="preserve">. </w:t>
      </w:r>
      <w:r w:rsidR="00456C0F">
        <w:t xml:space="preserve">The website </w:t>
      </w:r>
      <w:r w:rsidRPr="000D2BFB">
        <w:t>development stage will include the following:</w:t>
      </w:r>
    </w:p>
    <w:p w14:paraId="38B848F1" w14:textId="77777777" w:rsidR="00552E70" w:rsidRDefault="000D2BFB">
      <w:pPr>
        <w:pStyle w:val="ListBullet"/>
      </w:pPr>
      <w:r>
        <w:t>A</w:t>
      </w:r>
      <w:r w:rsidRPr="000D2BFB">
        <w:t>ttaining passwords</w:t>
      </w:r>
      <w:r>
        <w:t>.</w:t>
      </w:r>
    </w:p>
    <w:p w14:paraId="10D314E7" w14:textId="4AB6026B" w:rsidR="000D2BFB" w:rsidRDefault="000D2BFB" w:rsidP="000D2BFB">
      <w:pPr>
        <w:pStyle w:val="ListBullet"/>
      </w:pPr>
      <w:r>
        <w:t>Installin</w:t>
      </w:r>
      <w:r w:rsidR="00456C0F">
        <w:t>g and configuring a custom theme</w:t>
      </w:r>
      <w:r>
        <w:t>.</w:t>
      </w:r>
    </w:p>
    <w:p w14:paraId="0CD5A31C" w14:textId="03957F60" w:rsidR="000D2BFB" w:rsidRDefault="000D2BFB" w:rsidP="000D2BFB">
      <w:pPr>
        <w:pStyle w:val="ListBullet"/>
      </w:pPr>
      <w:r>
        <w:t>Adding content to the new theme.</w:t>
      </w:r>
    </w:p>
    <w:p w14:paraId="7ADF1DB1" w14:textId="7469B6BD" w:rsidR="000D2BFB" w:rsidRDefault="00456C0F" w:rsidP="000D2BFB">
      <w:pPr>
        <w:pStyle w:val="ListBullet"/>
      </w:pPr>
      <w:r>
        <w:t>Creating Galleries to show product and demonstrate work.</w:t>
      </w:r>
    </w:p>
    <w:p w14:paraId="1DE8DDAF" w14:textId="77777777" w:rsidR="000D2BFB" w:rsidRDefault="000D2BFB" w:rsidP="00456C0F">
      <w:pPr>
        <w:pStyle w:val="ListBullet"/>
        <w:numPr>
          <w:ilvl w:val="0"/>
          <w:numId w:val="0"/>
        </w:numPr>
        <w:ind w:left="432" w:hanging="288"/>
      </w:pPr>
    </w:p>
    <w:p w14:paraId="098D4364" w14:textId="0FEC3EFA" w:rsidR="000D2BFB" w:rsidRDefault="000D2BFB" w:rsidP="000D2BFB">
      <w:pPr>
        <w:pStyle w:val="ListBullet"/>
        <w:numPr>
          <w:ilvl w:val="0"/>
          <w:numId w:val="0"/>
        </w:numPr>
        <w:ind w:left="144"/>
      </w:pPr>
      <w:r w:rsidRPr="000D2BFB">
        <w:t xml:space="preserve">All of the things listed above will help </w:t>
      </w:r>
      <w:r w:rsidR="00456C0F">
        <w:t>Monie and establish an online presence</w:t>
      </w:r>
      <w:r w:rsidRPr="000D2BFB">
        <w:t xml:space="preserve">. Following the development process, I will teach </w:t>
      </w:r>
      <w:r w:rsidR="00456C0F">
        <w:t>Monie how to manage her sites so she can update them regularly and avoid a monthly management fee.</w:t>
      </w:r>
    </w:p>
    <w:p w14:paraId="0B5F0B61" w14:textId="77777777" w:rsidR="00552E70" w:rsidRDefault="000D2BFB">
      <w:pPr>
        <w:pStyle w:val="Heading2"/>
      </w:pPr>
      <w:r>
        <w:t>Fee Summary</w:t>
      </w:r>
    </w:p>
    <w:p w14:paraId="5844369E" w14:textId="77777777" w:rsidR="00552E70" w:rsidRDefault="00552E70">
      <w:pPr>
        <w:pStyle w:val="NoSpacing"/>
      </w:pPr>
    </w:p>
    <w:p w14:paraId="4BF035F2" w14:textId="64C74F7E" w:rsidR="000D2BFB" w:rsidRDefault="00456C0F" w:rsidP="000D2BFB">
      <w:pPr>
        <w:pStyle w:val="NoSpacing"/>
      </w:pPr>
      <w:r>
        <w:t>Website De</w:t>
      </w:r>
      <w:r w:rsidR="000D2BFB">
        <w:t>sign and Developme</w:t>
      </w:r>
      <w:r w:rsidR="00A334B8">
        <w:t>nt………………………………………………………………… $3</w:t>
      </w:r>
      <w:r>
        <w:t>00</w:t>
      </w:r>
    </w:p>
    <w:p w14:paraId="595269FE" w14:textId="77777777" w:rsidR="000D2BFB" w:rsidRDefault="000D2BFB" w:rsidP="000D2BFB">
      <w:pPr>
        <w:pStyle w:val="NoSpacing"/>
      </w:pPr>
    </w:p>
    <w:p w14:paraId="49B91063" w14:textId="77777777" w:rsidR="000D2BFB" w:rsidRDefault="000D2BFB" w:rsidP="000D2BFB">
      <w:pPr>
        <w:pStyle w:val="NoSpacing"/>
      </w:pPr>
      <w:r>
        <w:t>Initial Meeting - We have already met so I could get an idea of the things you want from your new site, and an idea of how you would like things to look.</w:t>
      </w:r>
    </w:p>
    <w:p w14:paraId="5BB67B02" w14:textId="77777777" w:rsidR="000D2BFB" w:rsidRDefault="000D2BFB" w:rsidP="000D2BFB">
      <w:pPr>
        <w:pStyle w:val="NoSpacing"/>
      </w:pPr>
    </w:p>
    <w:p w14:paraId="0299DBCA" w14:textId="2001FDD7" w:rsidR="000D2BFB" w:rsidRDefault="00AA2F89" w:rsidP="000D2BFB">
      <w:pPr>
        <w:pStyle w:val="NoSpacing"/>
      </w:pPr>
      <w:r>
        <w:t>Interface - I will create</w:t>
      </w:r>
      <w:r w:rsidR="000D2BFB">
        <w:t xml:space="preserve"> design concepts for a new, easy to use interface for the front end of your website to help improve usability. I will make any changes you see fit or feel are necessary. </w:t>
      </w:r>
    </w:p>
    <w:p w14:paraId="6391829D" w14:textId="77777777" w:rsidR="000D2BFB" w:rsidRDefault="000D2BFB" w:rsidP="000D2BFB">
      <w:pPr>
        <w:pStyle w:val="NoSpacing"/>
      </w:pPr>
    </w:p>
    <w:p w14:paraId="604C9DA6" w14:textId="77777777" w:rsidR="000D2BFB" w:rsidRDefault="000D2BFB" w:rsidP="000D2BFB">
      <w:pPr>
        <w:pStyle w:val="NoSpacing"/>
      </w:pPr>
      <w:r>
        <w:t>Responsive Design - I’ll ensure that every page of your site will be able to adapt to any screen size a visitor could view your page from, including tablets or smart phones.</w:t>
      </w:r>
    </w:p>
    <w:p w14:paraId="7648C743" w14:textId="77777777" w:rsidR="000D2BFB" w:rsidRDefault="000D2BFB" w:rsidP="000D2BFB">
      <w:pPr>
        <w:pStyle w:val="NoSpacing"/>
      </w:pPr>
    </w:p>
    <w:p w14:paraId="61114D00" w14:textId="1D8BA88F" w:rsidR="000D2BFB" w:rsidRDefault="00AA2F89" w:rsidP="000D2BFB">
      <w:pPr>
        <w:pStyle w:val="NoSpacing"/>
      </w:pPr>
      <w:r>
        <w:t>Online Presence</w:t>
      </w:r>
      <w:r w:rsidR="000D2BFB">
        <w:t xml:space="preserve"> - I’ll </w:t>
      </w:r>
      <w:r>
        <w:t>create a site and make sure your locations are listed on google maps.</w:t>
      </w:r>
      <w:r w:rsidR="000D2BFB">
        <w:t xml:space="preserve"> </w:t>
      </w:r>
    </w:p>
    <w:p w14:paraId="6FC3D5FC" w14:textId="77777777" w:rsidR="000D2BFB" w:rsidRDefault="000D2BFB" w:rsidP="000D2BFB">
      <w:pPr>
        <w:pStyle w:val="NoSpacing"/>
      </w:pPr>
    </w:p>
    <w:p w14:paraId="46F50E58" w14:textId="77777777" w:rsidR="000D2BFB" w:rsidRDefault="000D2BFB" w:rsidP="000D2BFB">
      <w:pPr>
        <w:pStyle w:val="NoSpacing"/>
      </w:pPr>
      <w:r>
        <w:t>Website Development – I will build the site completely and implement all changes you would like me to make.</w:t>
      </w:r>
    </w:p>
    <w:p w14:paraId="4D4189A9" w14:textId="77777777" w:rsidR="00A334B8" w:rsidRDefault="00A334B8" w:rsidP="000D2BFB">
      <w:pPr>
        <w:pStyle w:val="NoSpacing"/>
      </w:pPr>
    </w:p>
    <w:p w14:paraId="664CA1AC" w14:textId="77777777" w:rsidR="00A334B8" w:rsidRDefault="00A334B8" w:rsidP="00A334B8">
      <w:pPr>
        <w:pStyle w:val="NoSpacing"/>
      </w:pPr>
      <w:r>
        <w:t>Price Deduction – Because you would like two sites, I am taking $100 off per site.</w:t>
      </w:r>
    </w:p>
    <w:p w14:paraId="664B0005" w14:textId="77777777" w:rsidR="00A334B8" w:rsidRDefault="00A334B8" w:rsidP="000D2BFB">
      <w:pPr>
        <w:pStyle w:val="NoSpacing"/>
      </w:pPr>
    </w:p>
    <w:p w14:paraId="42343217" w14:textId="77777777" w:rsidR="000D2BFB" w:rsidRDefault="000D2BFB" w:rsidP="000D2BFB">
      <w:pPr>
        <w:pStyle w:val="NoSpacing"/>
      </w:pPr>
    </w:p>
    <w:p w14:paraId="67727A50" w14:textId="77777777" w:rsidR="000D2BFB" w:rsidRDefault="000D2BFB" w:rsidP="000D2BFB">
      <w:pPr>
        <w:pStyle w:val="NoSpacing"/>
      </w:pPr>
    </w:p>
    <w:p w14:paraId="2DCB46B9" w14:textId="1FA51DED" w:rsidR="000D2BFB" w:rsidRDefault="00DC1A2F" w:rsidP="000D2BFB">
      <w:pPr>
        <w:pStyle w:val="NoSpacing"/>
      </w:pPr>
      <w:r>
        <w:t>Total price: $2</w:t>
      </w:r>
      <w:r w:rsidR="00AA2F89">
        <w:t>00</w:t>
      </w:r>
    </w:p>
    <w:p w14:paraId="6A65041E" w14:textId="77777777" w:rsidR="00552E70" w:rsidRDefault="00552E70">
      <w:bookmarkStart w:id="0" w:name="_GoBack"/>
      <w:bookmarkEnd w:id="0"/>
    </w:p>
    <w:p w14:paraId="405BD5BB" w14:textId="77777777" w:rsidR="00552E70" w:rsidRDefault="002540CC" w:rsidP="000D2BFB">
      <w:pPr>
        <w:pStyle w:val="Heading1"/>
      </w:pPr>
      <w:r>
        <w:lastRenderedPageBreak/>
        <w:t>FEe schedule</w:t>
      </w:r>
    </w:p>
    <w:p w14:paraId="1E2330D1" w14:textId="15474B1A" w:rsidR="002540CC" w:rsidRPr="002540CC" w:rsidRDefault="002540CC" w:rsidP="002540CC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2540CC">
        <w:rPr>
          <w:rFonts w:cstheme="minorHAnsi"/>
          <w:color w:val="262626"/>
        </w:rPr>
        <w:t xml:space="preserve">If </w:t>
      </w:r>
      <w:r w:rsidR="00AA2F89">
        <w:rPr>
          <w:rFonts w:cstheme="minorHAnsi"/>
          <w:color w:val="262626"/>
        </w:rPr>
        <w:t>Monica Tarr</w:t>
      </w:r>
      <w:r w:rsidRPr="002540CC">
        <w:rPr>
          <w:rFonts w:cstheme="minorHAnsi"/>
          <w:color w:val="262626"/>
        </w:rPr>
        <w:t xml:space="preserve"> wishes to go forward with t</w:t>
      </w:r>
      <w:r>
        <w:rPr>
          <w:rFonts w:cstheme="minorHAnsi"/>
          <w:color w:val="262626"/>
        </w:rPr>
        <w:t>his</w:t>
      </w:r>
      <w:r w:rsidRPr="002540CC">
        <w:rPr>
          <w:rFonts w:cstheme="minorHAnsi"/>
          <w:color w:val="262626"/>
        </w:rPr>
        <w:t xml:space="preserve"> project, here is the schedule for payments of the fee: </w:t>
      </w:r>
    </w:p>
    <w:p w14:paraId="47147926" w14:textId="44BB0F48" w:rsidR="002540CC" w:rsidRDefault="002540CC" w:rsidP="002540CC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2540CC">
        <w:rPr>
          <w:rFonts w:cstheme="minorHAnsi"/>
          <w:color w:val="262626"/>
        </w:rPr>
        <w:t xml:space="preserve">50% </w:t>
      </w:r>
      <w:r w:rsidR="00DC1A2F">
        <w:rPr>
          <w:rFonts w:cstheme="minorHAnsi"/>
          <w:color w:val="262626"/>
        </w:rPr>
        <w:t>($10</w:t>
      </w:r>
      <w:r w:rsidR="00AA2F89">
        <w:rPr>
          <w:rFonts w:cstheme="minorHAnsi"/>
          <w:color w:val="262626"/>
        </w:rPr>
        <w:t>0</w:t>
      </w:r>
      <w:r w:rsidR="00ED38D1">
        <w:rPr>
          <w:rFonts w:cstheme="minorHAnsi"/>
          <w:color w:val="262626"/>
        </w:rPr>
        <w:t xml:space="preserve">) </w:t>
      </w:r>
      <w:r w:rsidRPr="002540CC">
        <w:rPr>
          <w:rFonts w:cstheme="minorHAnsi"/>
          <w:color w:val="262626"/>
        </w:rPr>
        <w:t>due upon acceptance of the proposal before work commences</w:t>
      </w:r>
      <w:r w:rsidR="00AA2F89">
        <w:rPr>
          <w:rFonts w:cstheme="minorHAnsi"/>
          <w:color w:val="262626"/>
        </w:rPr>
        <w:t xml:space="preserve"> and the </w:t>
      </w:r>
      <w:r>
        <w:rPr>
          <w:rFonts w:cstheme="minorHAnsi"/>
          <w:color w:val="262626"/>
        </w:rPr>
        <w:t xml:space="preserve">other 50% </w:t>
      </w:r>
      <w:r w:rsidR="00DC1A2F">
        <w:rPr>
          <w:rFonts w:cstheme="minorHAnsi"/>
          <w:color w:val="262626"/>
        </w:rPr>
        <w:t>($10</w:t>
      </w:r>
      <w:r w:rsidR="00AA2F89">
        <w:rPr>
          <w:rFonts w:cstheme="minorHAnsi"/>
          <w:color w:val="262626"/>
        </w:rPr>
        <w:t>0</w:t>
      </w:r>
      <w:r w:rsidR="00ED38D1">
        <w:rPr>
          <w:rFonts w:cstheme="minorHAnsi"/>
          <w:color w:val="262626"/>
        </w:rPr>
        <w:t xml:space="preserve">) </w:t>
      </w:r>
      <w:r>
        <w:rPr>
          <w:rFonts w:cstheme="minorHAnsi"/>
          <w:color w:val="262626"/>
        </w:rPr>
        <w:t xml:space="preserve">of the total price </w:t>
      </w:r>
      <w:r w:rsidR="00AA2F89">
        <w:rPr>
          <w:rFonts w:cstheme="minorHAnsi"/>
          <w:color w:val="262626"/>
        </w:rPr>
        <w:t>when the site is complete and online</w:t>
      </w:r>
      <w:r>
        <w:rPr>
          <w:rFonts w:cstheme="minorHAnsi"/>
          <w:color w:val="262626"/>
        </w:rPr>
        <w:t>.</w:t>
      </w:r>
      <w:r w:rsidRPr="002540CC">
        <w:rPr>
          <w:rFonts w:cstheme="minorHAnsi"/>
          <w:color w:val="262626"/>
        </w:rPr>
        <w:t xml:space="preserve"> </w:t>
      </w:r>
    </w:p>
    <w:p w14:paraId="06DB5F2C" w14:textId="77777777" w:rsidR="00AA2F89" w:rsidRDefault="00AD20C5" w:rsidP="002540CC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P</w:t>
      </w:r>
      <w:r w:rsidR="002540CC">
        <w:rPr>
          <w:rFonts w:cstheme="minorHAnsi"/>
          <w:color w:val="000000"/>
        </w:rPr>
        <w:t xml:space="preserve">ayments can be made </w:t>
      </w:r>
    </w:p>
    <w:p w14:paraId="4D0DD770" w14:textId="77777777" w:rsidR="00AA2F89" w:rsidRDefault="002540CC" w:rsidP="00AA2F8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AA2F89">
        <w:rPr>
          <w:rFonts w:cstheme="minorHAnsi"/>
          <w:color w:val="000000"/>
        </w:rPr>
        <w:t xml:space="preserve">via paypall to </w:t>
      </w:r>
      <w:hyperlink r:id="rId11" w:history="1">
        <w:r w:rsidR="00ED38D1" w:rsidRPr="00AA2F89">
          <w:rPr>
            <w:rStyle w:val="Hyperlink"/>
            <w:rFonts w:cstheme="minorHAnsi"/>
          </w:rPr>
          <w:t>courtlandw97@gmail.com</w:t>
        </w:r>
      </w:hyperlink>
      <w:r w:rsidR="00AA2F89" w:rsidRPr="00AA2F89">
        <w:rPr>
          <w:rFonts w:cstheme="minorHAnsi"/>
          <w:color w:val="000000"/>
        </w:rPr>
        <w:t xml:space="preserve"> </w:t>
      </w:r>
    </w:p>
    <w:p w14:paraId="77787B9F" w14:textId="3E9FED40" w:rsidR="002540CC" w:rsidRDefault="00ED38D1" w:rsidP="00AA2F8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AA2F89">
        <w:rPr>
          <w:rFonts w:cstheme="minorHAnsi"/>
          <w:color w:val="000000"/>
        </w:rPr>
        <w:t xml:space="preserve">via check made out to Courtland Woodall </w:t>
      </w:r>
    </w:p>
    <w:p w14:paraId="33F35F4F" w14:textId="1A9C2681" w:rsidR="00AA2F89" w:rsidRPr="00AA2F89" w:rsidRDefault="00AA2F89" w:rsidP="00AA2F8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or in cash</w:t>
      </w:r>
    </w:p>
    <w:p w14:paraId="642B7447" w14:textId="77777777" w:rsidR="002540CC" w:rsidRDefault="002540CC" w:rsidP="002540CC">
      <w:pPr>
        <w:pStyle w:val="Heading1"/>
      </w:pPr>
      <w:r>
        <w:t>terms and conditions</w:t>
      </w:r>
    </w:p>
    <w:p w14:paraId="7218A8D3" w14:textId="48D7E60D" w:rsidR="002540CC" w:rsidRPr="002540CC" w:rsidRDefault="002540CC" w:rsidP="002540CC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2540CC">
        <w:rPr>
          <w:rFonts w:cstheme="minorHAnsi"/>
          <w:color w:val="262626"/>
        </w:rPr>
        <w:t xml:space="preserve">Once project fee is paid in full any elements of text, graphics, photos, contents, trademarks, or other artwork furnished to </w:t>
      </w:r>
      <w:r w:rsidR="00AA2F89">
        <w:rPr>
          <w:rFonts w:cstheme="minorHAnsi"/>
          <w:color w:val="262626"/>
        </w:rPr>
        <w:t>Monica Tarr</w:t>
      </w:r>
      <w:r w:rsidRPr="002540CC">
        <w:rPr>
          <w:rFonts w:cstheme="minorHAnsi"/>
          <w:color w:val="262626"/>
        </w:rPr>
        <w:t xml:space="preserve"> for inclusion in website are owned by </w:t>
      </w:r>
      <w:r w:rsidR="00AA2F89">
        <w:rPr>
          <w:rFonts w:cstheme="minorHAnsi"/>
          <w:color w:val="262626"/>
        </w:rPr>
        <w:t>Monica Tarr</w:t>
      </w:r>
      <w:r w:rsidRPr="002540CC">
        <w:rPr>
          <w:rFonts w:cstheme="minorHAnsi"/>
          <w:color w:val="262626"/>
        </w:rPr>
        <w:t xml:space="preserve">. </w:t>
      </w:r>
    </w:p>
    <w:p w14:paraId="3711891C" w14:textId="1B31EB13" w:rsidR="002540CC" w:rsidRPr="002540CC" w:rsidRDefault="00ED38D1" w:rsidP="002540CC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>
        <w:rPr>
          <w:rFonts w:cstheme="minorHAnsi"/>
          <w:color w:val="262626"/>
        </w:rPr>
        <w:t>I assume</w:t>
      </w:r>
      <w:r w:rsidR="002540CC" w:rsidRPr="002540CC">
        <w:rPr>
          <w:rFonts w:cstheme="minorHAnsi"/>
          <w:color w:val="262626"/>
        </w:rPr>
        <w:t xml:space="preserve"> </w:t>
      </w:r>
      <w:r w:rsidR="00AA2F89">
        <w:rPr>
          <w:rFonts w:cstheme="minorHAnsi"/>
          <w:color w:val="262626"/>
        </w:rPr>
        <w:t>Monica Tarr</w:t>
      </w:r>
      <w:r w:rsidRPr="002540CC">
        <w:rPr>
          <w:rFonts w:cstheme="minorHAnsi"/>
          <w:color w:val="262626"/>
        </w:rPr>
        <w:t xml:space="preserve"> </w:t>
      </w:r>
      <w:r w:rsidR="002540CC" w:rsidRPr="002540CC">
        <w:rPr>
          <w:rFonts w:cstheme="minorHAnsi"/>
          <w:color w:val="262626"/>
        </w:rPr>
        <w:t xml:space="preserve">has permission from the rightful owner to use any images or design elements that are provided by </w:t>
      </w:r>
      <w:r w:rsidR="00AA2F89">
        <w:rPr>
          <w:rFonts w:cstheme="minorHAnsi"/>
          <w:color w:val="262626"/>
        </w:rPr>
        <w:t>Monica Tarr</w:t>
      </w:r>
      <w:r w:rsidRPr="002540CC">
        <w:rPr>
          <w:rFonts w:cstheme="minorHAnsi"/>
          <w:color w:val="262626"/>
        </w:rPr>
        <w:t xml:space="preserve"> </w:t>
      </w:r>
      <w:r w:rsidR="002540CC" w:rsidRPr="002540CC">
        <w:rPr>
          <w:rFonts w:cstheme="minorHAnsi"/>
          <w:color w:val="262626"/>
        </w:rPr>
        <w:t xml:space="preserve">for inclusion in the website, and will hold harmless, protect, and defend </w:t>
      </w:r>
      <w:r>
        <w:rPr>
          <w:rFonts w:cstheme="minorHAnsi"/>
          <w:color w:val="262626"/>
        </w:rPr>
        <w:t xml:space="preserve">myself </w:t>
      </w:r>
      <w:r w:rsidR="002540CC" w:rsidRPr="002540CC">
        <w:rPr>
          <w:rFonts w:cstheme="minorHAnsi"/>
          <w:color w:val="262626"/>
        </w:rPr>
        <w:t xml:space="preserve">from any claim or suit arising from the use of such elements. </w:t>
      </w:r>
    </w:p>
    <w:p w14:paraId="36C5C4B9" w14:textId="77777777" w:rsidR="002540CC" w:rsidRPr="002540CC" w:rsidRDefault="00ED38D1" w:rsidP="002540CC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>
        <w:rPr>
          <w:rFonts w:cstheme="minorHAnsi"/>
          <w:color w:val="262626"/>
        </w:rPr>
        <w:t>I retain</w:t>
      </w:r>
      <w:r w:rsidR="002540CC" w:rsidRPr="002540CC">
        <w:rPr>
          <w:rFonts w:cstheme="minorHAnsi"/>
          <w:color w:val="262626"/>
        </w:rPr>
        <w:t xml:space="preserve"> the right to display graphics and other Web c</w:t>
      </w:r>
      <w:r>
        <w:rPr>
          <w:rFonts w:cstheme="minorHAnsi"/>
          <w:color w:val="262626"/>
        </w:rPr>
        <w:t>ontent elements as examples of my</w:t>
      </w:r>
      <w:r w:rsidR="002540CC" w:rsidRPr="002540CC">
        <w:rPr>
          <w:rFonts w:cstheme="minorHAnsi"/>
          <w:color w:val="262626"/>
        </w:rPr>
        <w:t xml:space="preserve"> work in</w:t>
      </w:r>
      <w:r>
        <w:rPr>
          <w:rFonts w:cstheme="minorHAnsi"/>
          <w:color w:val="262626"/>
        </w:rPr>
        <w:t xml:space="preserve"> my</w:t>
      </w:r>
      <w:r w:rsidR="002540CC" w:rsidRPr="002540CC">
        <w:rPr>
          <w:rFonts w:cstheme="minorHAnsi"/>
          <w:color w:val="262626"/>
        </w:rPr>
        <w:t xml:space="preserve"> portfolio and as content features in other projects. </w:t>
      </w:r>
      <w:r>
        <w:rPr>
          <w:rFonts w:cstheme="minorHAnsi"/>
          <w:color w:val="262626"/>
        </w:rPr>
        <w:t>I</w:t>
      </w:r>
      <w:r w:rsidR="002540CC" w:rsidRPr="002540CC">
        <w:rPr>
          <w:rFonts w:cstheme="minorHAnsi"/>
          <w:color w:val="262626"/>
        </w:rPr>
        <w:t xml:space="preserve"> also </w:t>
      </w:r>
      <w:r>
        <w:rPr>
          <w:rFonts w:cstheme="minorHAnsi"/>
          <w:color w:val="262626"/>
        </w:rPr>
        <w:t>have permission</w:t>
      </w:r>
      <w:r w:rsidR="002540CC" w:rsidRPr="002540CC">
        <w:rPr>
          <w:rFonts w:cstheme="minorHAnsi"/>
          <w:color w:val="262626"/>
        </w:rPr>
        <w:t xml:space="preserve"> to place a discreet text link at the bottom of the website page(s). </w:t>
      </w:r>
    </w:p>
    <w:p w14:paraId="5C18C6F8" w14:textId="4AB7DD33" w:rsidR="002540CC" w:rsidRPr="00ED38D1" w:rsidRDefault="002540CC" w:rsidP="00ED38D1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2540CC">
        <w:rPr>
          <w:rFonts w:cstheme="minorHAnsi"/>
          <w:color w:val="262626"/>
        </w:rPr>
        <w:t xml:space="preserve">The agreement contained in this contract constitutes the sole agreement between </w:t>
      </w:r>
      <w:r w:rsidR="00AA2F89">
        <w:rPr>
          <w:rFonts w:cstheme="minorHAnsi"/>
          <w:color w:val="262626"/>
        </w:rPr>
        <w:t>Monica Tarr</w:t>
      </w:r>
      <w:r w:rsidR="00AA2F89" w:rsidRPr="002540CC">
        <w:rPr>
          <w:rFonts w:cstheme="minorHAnsi"/>
          <w:color w:val="262626"/>
        </w:rPr>
        <w:t xml:space="preserve"> </w:t>
      </w:r>
      <w:r w:rsidR="00ED38D1">
        <w:rPr>
          <w:rFonts w:cstheme="minorHAnsi"/>
          <w:color w:val="262626"/>
        </w:rPr>
        <w:t>and</w:t>
      </w:r>
      <w:r w:rsidRPr="002540CC">
        <w:rPr>
          <w:rFonts w:cstheme="minorHAnsi"/>
          <w:color w:val="262626"/>
        </w:rPr>
        <w:t xml:space="preserve"> </w:t>
      </w:r>
      <w:r w:rsidR="00ED38D1">
        <w:rPr>
          <w:rFonts w:cstheme="minorHAnsi"/>
          <w:color w:val="262626"/>
        </w:rPr>
        <w:t>Courtland Woodall</w:t>
      </w:r>
      <w:r w:rsidRPr="002540CC">
        <w:rPr>
          <w:rFonts w:cstheme="minorHAnsi"/>
          <w:color w:val="262626"/>
        </w:rPr>
        <w:t xml:space="preserve"> regarding all items included in this agreement. </w:t>
      </w:r>
    </w:p>
    <w:p w14:paraId="3D960929" w14:textId="77777777" w:rsidR="002540CC" w:rsidRDefault="002540CC" w:rsidP="002540CC">
      <w:pPr>
        <w:pStyle w:val="Heading1"/>
      </w:pPr>
      <w:r>
        <w:t>next steps</w:t>
      </w:r>
    </w:p>
    <w:p w14:paraId="3FEA4768" w14:textId="48952982" w:rsidR="002540CC" w:rsidRPr="002540CC" w:rsidRDefault="002540CC" w:rsidP="002540CC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2540CC">
        <w:rPr>
          <w:rFonts w:cstheme="minorHAnsi"/>
          <w:color w:val="262626"/>
        </w:rPr>
        <w:t xml:space="preserve">To proceed with this project, </w:t>
      </w:r>
      <w:r w:rsidR="00AA2F89">
        <w:rPr>
          <w:rFonts w:cstheme="minorHAnsi"/>
          <w:color w:val="262626"/>
        </w:rPr>
        <w:t>Monica Tarr</w:t>
      </w:r>
      <w:r w:rsidR="00AA2F89" w:rsidRPr="002540CC">
        <w:rPr>
          <w:rFonts w:cstheme="minorHAnsi"/>
          <w:color w:val="262626"/>
        </w:rPr>
        <w:t xml:space="preserve"> </w:t>
      </w:r>
      <w:r w:rsidRPr="002540CC">
        <w:rPr>
          <w:rFonts w:cstheme="minorHAnsi"/>
          <w:color w:val="262626"/>
        </w:rPr>
        <w:t xml:space="preserve">is required to take the following steps: </w:t>
      </w:r>
    </w:p>
    <w:p w14:paraId="19C22EA2" w14:textId="77777777" w:rsidR="002540CC" w:rsidRPr="002540CC" w:rsidRDefault="002540CC" w:rsidP="002540CC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2540CC">
        <w:rPr>
          <w:rFonts w:cstheme="minorHAnsi"/>
          <w:color w:val="262626"/>
        </w:rPr>
        <w:t xml:space="preserve">1. Accept the proposal "as is" or discuss desired changes. Please note that changes to the scope of the project can be made at any time, but additional charges may apply. </w:t>
      </w:r>
    </w:p>
    <w:p w14:paraId="4983CC20" w14:textId="77777777" w:rsidR="002540CC" w:rsidRDefault="002540CC" w:rsidP="002540CC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262626"/>
        </w:rPr>
      </w:pPr>
      <w:r w:rsidRPr="002540CC">
        <w:rPr>
          <w:rFonts w:cstheme="minorHAnsi"/>
          <w:color w:val="262626"/>
        </w:rPr>
        <w:t>2. Finalize and sign contract.</w:t>
      </w:r>
      <w:r w:rsidRPr="002540CC">
        <w:rPr>
          <w:rFonts w:ascii="MS Mincho" w:eastAsia="MS Mincho" w:hAnsi="MS Mincho" w:cs="MS Mincho"/>
          <w:color w:val="262626"/>
        </w:rPr>
        <w:t> </w:t>
      </w:r>
    </w:p>
    <w:p w14:paraId="603AC835" w14:textId="77777777" w:rsidR="002540CC" w:rsidRPr="002540CC" w:rsidRDefault="002540CC" w:rsidP="002540CC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2540CC">
        <w:rPr>
          <w:rFonts w:cstheme="minorHAnsi"/>
          <w:color w:val="262626"/>
        </w:rPr>
        <w:t xml:space="preserve">3. Submit initial payment of 50% of total project fee. </w:t>
      </w:r>
    </w:p>
    <w:p w14:paraId="4A1F7843" w14:textId="77777777" w:rsidR="002540CC" w:rsidRPr="002540CC" w:rsidRDefault="002540CC" w:rsidP="002540CC">
      <w:pPr>
        <w:widowControl w:val="0"/>
        <w:autoSpaceDE w:val="0"/>
        <w:autoSpaceDN w:val="0"/>
        <w:adjustRightInd w:val="0"/>
        <w:spacing w:after="0" w:line="280" w:lineRule="atLeast"/>
        <w:rPr>
          <w:rFonts w:cstheme="minorHAnsi"/>
          <w:color w:val="000000"/>
        </w:rPr>
      </w:pPr>
      <w:r w:rsidRPr="002540CC">
        <w:rPr>
          <w:rFonts w:cstheme="minorHAnsi"/>
          <w:noProof/>
          <w:color w:val="000000"/>
          <w:lang w:eastAsia="en-US"/>
        </w:rPr>
        <w:drawing>
          <wp:inline distT="0" distB="0" distL="0" distR="0" wp14:anchorId="4A03DFBA" wp14:editId="11AAAFE7">
            <wp:extent cx="51435" cy="5143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0CC">
        <w:rPr>
          <w:rFonts w:cstheme="minorHAnsi"/>
          <w:color w:val="000000"/>
        </w:rPr>
        <w:t xml:space="preserve"> </w:t>
      </w:r>
      <w:r w:rsidRPr="002540CC">
        <w:rPr>
          <w:rFonts w:cstheme="minorHAnsi"/>
          <w:noProof/>
          <w:color w:val="000000"/>
          <w:lang w:eastAsia="en-US"/>
        </w:rPr>
        <w:drawing>
          <wp:inline distT="0" distB="0" distL="0" distR="0" wp14:anchorId="5C2ADAE0" wp14:editId="731BB8C9">
            <wp:extent cx="51435" cy="5143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0CC">
        <w:rPr>
          <w:rFonts w:cstheme="minorHAnsi"/>
          <w:color w:val="000000"/>
        </w:rPr>
        <w:t xml:space="preserve"> </w:t>
      </w:r>
      <w:r w:rsidRPr="002540CC">
        <w:rPr>
          <w:rFonts w:cstheme="minorHAnsi"/>
          <w:noProof/>
          <w:color w:val="000000"/>
          <w:lang w:eastAsia="en-US"/>
        </w:rPr>
        <w:drawing>
          <wp:inline distT="0" distB="0" distL="0" distR="0" wp14:anchorId="098CE910" wp14:editId="7DD5CFF8">
            <wp:extent cx="51435" cy="5143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0CC">
        <w:rPr>
          <w:rFonts w:cstheme="minorHAnsi"/>
          <w:color w:val="000000"/>
        </w:rPr>
        <w:t xml:space="preserve"> </w:t>
      </w:r>
      <w:r w:rsidRPr="002540CC">
        <w:rPr>
          <w:rFonts w:cstheme="minorHAnsi"/>
          <w:noProof/>
          <w:color w:val="000000"/>
          <w:lang w:eastAsia="en-US"/>
        </w:rPr>
        <w:drawing>
          <wp:inline distT="0" distB="0" distL="0" distR="0" wp14:anchorId="0E985009" wp14:editId="04433553">
            <wp:extent cx="51435" cy="5143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0CC">
        <w:rPr>
          <w:rFonts w:cstheme="minorHAnsi"/>
          <w:color w:val="000000"/>
        </w:rPr>
        <w:t xml:space="preserve"> </w:t>
      </w:r>
      <w:r w:rsidRPr="002540CC">
        <w:rPr>
          <w:rFonts w:cstheme="minorHAnsi"/>
          <w:noProof/>
          <w:color w:val="000000"/>
          <w:lang w:eastAsia="en-US"/>
        </w:rPr>
        <w:drawing>
          <wp:inline distT="0" distB="0" distL="0" distR="0" wp14:anchorId="216172A4" wp14:editId="3277CDFA">
            <wp:extent cx="51435" cy="5143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0CC">
        <w:rPr>
          <w:rFonts w:cstheme="minorHAnsi"/>
          <w:color w:val="000000"/>
        </w:rPr>
        <w:t xml:space="preserve"> </w:t>
      </w:r>
      <w:r w:rsidRPr="002540CC">
        <w:rPr>
          <w:rFonts w:cstheme="minorHAnsi"/>
          <w:noProof/>
          <w:color w:val="000000"/>
          <w:lang w:eastAsia="en-US"/>
        </w:rPr>
        <w:drawing>
          <wp:inline distT="0" distB="0" distL="0" distR="0" wp14:anchorId="3925C5D7" wp14:editId="792390A9">
            <wp:extent cx="51435" cy="5143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0CC">
        <w:rPr>
          <w:rFonts w:cstheme="minorHAnsi"/>
          <w:color w:val="000000"/>
        </w:rPr>
        <w:t xml:space="preserve"> </w:t>
      </w:r>
      <w:r w:rsidRPr="002540CC">
        <w:rPr>
          <w:rFonts w:cstheme="minorHAnsi"/>
          <w:noProof/>
          <w:color w:val="000000"/>
          <w:lang w:eastAsia="en-US"/>
        </w:rPr>
        <w:drawing>
          <wp:inline distT="0" distB="0" distL="0" distR="0" wp14:anchorId="64718F24" wp14:editId="738D39B5">
            <wp:extent cx="51435" cy="5143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8878" w14:textId="77777777" w:rsidR="002540CC" w:rsidRPr="002540CC" w:rsidRDefault="002540CC" w:rsidP="002540CC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</w:rPr>
      </w:pPr>
      <w:r w:rsidRPr="002540CC">
        <w:rPr>
          <w:rFonts w:cstheme="minorHAnsi"/>
          <w:color w:val="262626"/>
        </w:rPr>
        <w:t xml:space="preserve">Once these steps have been completed we will begin the project. </w:t>
      </w:r>
    </w:p>
    <w:p w14:paraId="50612D2C" w14:textId="77777777" w:rsidR="002540CC" w:rsidRDefault="002540CC" w:rsidP="002540CC">
      <w:pPr>
        <w:pStyle w:val="Heading1"/>
      </w:pPr>
      <w:r>
        <w:t>Contract</w:t>
      </w:r>
    </w:p>
    <w:p w14:paraId="3B0ED90F" w14:textId="6838E951" w:rsidR="002540CC" w:rsidRDefault="00AD20C5" w:rsidP="002540CC">
      <w:pPr>
        <w:rPr>
          <w:rFonts w:cstheme="minorHAnsi"/>
          <w:color w:val="262626"/>
        </w:rPr>
      </w:pPr>
      <w:r>
        <w:t xml:space="preserve">By signing, </w:t>
      </w:r>
      <w:r w:rsidR="00AA2F89">
        <w:rPr>
          <w:rFonts w:cstheme="minorHAnsi"/>
          <w:color w:val="262626"/>
        </w:rPr>
        <w:t>Monica Tarr</w:t>
      </w:r>
      <w:r w:rsidR="00AA2F89" w:rsidRPr="002540CC">
        <w:rPr>
          <w:rFonts w:cstheme="minorHAnsi"/>
          <w:color w:val="262626"/>
        </w:rPr>
        <w:t xml:space="preserve"> </w:t>
      </w:r>
      <w:r w:rsidR="00AA2F89">
        <w:rPr>
          <w:rFonts w:cstheme="minorHAnsi"/>
          <w:color w:val="262626"/>
        </w:rPr>
        <w:t>agrees</w:t>
      </w:r>
      <w:r>
        <w:rPr>
          <w:rFonts w:cstheme="minorHAnsi"/>
          <w:color w:val="262626"/>
        </w:rPr>
        <w:t xml:space="preserve"> to grant Courtland Woodall permission to access and modify existing accounts that relate to the management or modification of</w:t>
      </w:r>
      <w:r w:rsidR="00AA2F89">
        <w:rPr>
          <w:rFonts w:cstheme="minorHAnsi"/>
          <w:color w:val="262626"/>
        </w:rPr>
        <w:t xml:space="preserve"> her websites with the domain names she decides on</w:t>
      </w:r>
      <w:r>
        <w:rPr>
          <w:rFonts w:cstheme="minorHAnsi"/>
          <w:color w:val="262626"/>
        </w:rPr>
        <w:t xml:space="preserve">. Also by signing </w:t>
      </w:r>
      <w:r w:rsidR="00AA2F89">
        <w:rPr>
          <w:rFonts w:cstheme="minorHAnsi"/>
          <w:color w:val="262626"/>
        </w:rPr>
        <w:t>Monica Tarr</w:t>
      </w:r>
      <w:r w:rsidR="00AA2F89" w:rsidRPr="002540CC">
        <w:rPr>
          <w:rFonts w:cstheme="minorHAnsi"/>
          <w:color w:val="262626"/>
        </w:rPr>
        <w:t xml:space="preserve"> </w:t>
      </w:r>
      <w:r>
        <w:rPr>
          <w:rFonts w:cstheme="minorHAnsi"/>
          <w:color w:val="262626"/>
        </w:rPr>
        <w:t xml:space="preserve">agrees to all stipulations listed above including payments. </w:t>
      </w:r>
    </w:p>
    <w:p w14:paraId="43A9F9C1" w14:textId="77777777" w:rsidR="00AD20C5" w:rsidRDefault="00AD20C5" w:rsidP="002540CC">
      <w:pPr>
        <w:rPr>
          <w:rFonts w:cstheme="minorHAnsi"/>
          <w:color w:val="262626"/>
        </w:rPr>
      </w:pPr>
    </w:p>
    <w:p w14:paraId="6ADF2AC4" w14:textId="77777777" w:rsidR="00AD20C5" w:rsidRDefault="00AD20C5" w:rsidP="002540CC">
      <w:pPr>
        <w:rPr>
          <w:rFonts w:cstheme="minorHAnsi"/>
          <w:color w:val="262626"/>
        </w:rPr>
      </w:pPr>
      <w:r>
        <w:rPr>
          <w:rFonts w:cstheme="minorHAnsi"/>
          <w:color w:val="262626"/>
        </w:rPr>
        <w:t>Print Name: _________________________________</w:t>
      </w:r>
    </w:p>
    <w:p w14:paraId="0E789040" w14:textId="77777777" w:rsidR="00AD20C5" w:rsidRPr="00AD20C5" w:rsidRDefault="00AD20C5" w:rsidP="002540CC">
      <w:pPr>
        <w:rPr>
          <w:rFonts w:cstheme="minorHAnsi"/>
          <w:color w:val="262626"/>
        </w:rPr>
      </w:pPr>
      <w:r>
        <w:rPr>
          <w:rFonts w:cstheme="minorHAnsi"/>
          <w:color w:val="262626"/>
        </w:rPr>
        <w:t>Signature: __________________________________                             Date: ___________________________</w:t>
      </w:r>
    </w:p>
    <w:p w14:paraId="4242A238" w14:textId="77777777" w:rsidR="002540CC" w:rsidRPr="000D2BFB" w:rsidRDefault="002540CC" w:rsidP="000D2BFB"/>
    <w:sectPr w:rsidR="002540CC" w:rsidRPr="000D2BFB">
      <w:head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2915D" w14:textId="77777777" w:rsidR="000B0C1A" w:rsidRDefault="000B0C1A">
      <w:pPr>
        <w:spacing w:after="0" w:line="240" w:lineRule="auto"/>
      </w:pPr>
      <w:r>
        <w:separator/>
      </w:r>
    </w:p>
  </w:endnote>
  <w:endnote w:type="continuationSeparator" w:id="0">
    <w:p w14:paraId="012FB0FD" w14:textId="77777777" w:rsidR="000B0C1A" w:rsidRDefault="000B0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0E6F5" w14:textId="77777777" w:rsidR="000B0C1A" w:rsidRDefault="000B0C1A">
      <w:pPr>
        <w:spacing w:after="0" w:line="240" w:lineRule="auto"/>
      </w:pPr>
      <w:r>
        <w:separator/>
      </w:r>
    </w:p>
  </w:footnote>
  <w:footnote w:type="continuationSeparator" w:id="0">
    <w:p w14:paraId="59D792B9" w14:textId="77777777" w:rsidR="000B0C1A" w:rsidRDefault="000B0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2D205" w14:textId="77777777" w:rsidR="00552E70" w:rsidRDefault="00D000F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064262" wp14:editId="592D704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878D5" w14:textId="77777777" w:rsidR="00552E70" w:rsidRDefault="00D000F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B0C1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06426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" filled="f" stroked="f" strokeweight=".5pt">
              <v:textbox inset="0,0,0,0">
                <w:txbxContent>
                  <w:p w14:paraId="3F3878D5" w14:textId="77777777" w:rsidR="00552E70" w:rsidRDefault="00D000F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B0C1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E57E98"/>
    <w:multiLevelType w:val="hybridMultilevel"/>
    <w:tmpl w:val="CFC0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FB"/>
    <w:rsid w:val="000B0C1A"/>
    <w:rsid w:val="000D2BFB"/>
    <w:rsid w:val="00252989"/>
    <w:rsid w:val="002540CC"/>
    <w:rsid w:val="00456C0F"/>
    <w:rsid w:val="00552E70"/>
    <w:rsid w:val="00A334B8"/>
    <w:rsid w:val="00AA2F89"/>
    <w:rsid w:val="00AD20C5"/>
    <w:rsid w:val="00D000F3"/>
    <w:rsid w:val="00DC1A2F"/>
    <w:rsid w:val="00E77988"/>
    <w:rsid w:val="00ED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0B8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ED38D1"/>
    <w:rPr>
      <w:color w:val="40ACD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A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ourtlandw97@gmail.com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ourtland.woodall/Library/Containers/com.microsoft.Word/Data/Library/Caches/TM02911896/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092B629942494695CA779F25D6D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EA028-F6FA-4240-8EEE-2FEF0347F4A6}"/>
      </w:docPartPr>
      <w:docPartBody>
        <w:p w:rsidR="00827613" w:rsidRDefault="009E54ED">
          <w:pPr>
            <w:pStyle w:val="DF092B629942494695CA779F25D6D37D"/>
          </w:pPr>
          <w:r>
            <w:t>&lt;Your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ED"/>
    <w:rsid w:val="00465C97"/>
    <w:rsid w:val="00827613"/>
    <w:rsid w:val="00832ADF"/>
    <w:rsid w:val="009E54ED"/>
    <w:rsid w:val="00F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092B629942494695CA779F25D6D37D">
    <w:name w:val="DF092B629942494695CA779F25D6D3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2FA96A64C1AE4B9C3CE024EB6BD634">
    <w:name w:val="622FA96A64C1AE4B9C3CE024EB6BD634"/>
  </w:style>
  <w:style w:type="paragraph" w:customStyle="1" w:styleId="1F8B30832186A246BBFC6A782C3C4A01">
    <w:name w:val="1F8B30832186A246BBFC6A782C3C4A01"/>
  </w:style>
  <w:style w:type="paragraph" w:customStyle="1" w:styleId="47904C5148DD6F4B905821B56BF8D0DD">
    <w:name w:val="47904C5148DD6F4B905821B56BF8D0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1572290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>Use this proposal template to pitch your services to a potential client. Customize the content in the template to suit your business and use the helpful hints included as guidance. Insert your company information and give your proposal a professional polish. 
</APDescription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2012-06-04T06:22:00+00:00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TP102911895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840696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REDMOND\v-anij</DisplayName>
        <AccountId>2469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5C7DE8-0B9D-481B-9632-99459106C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9EC2C-18BD-49E6-8C88-C7A54C8867E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93D0EB6-4B79-9A4F-A4CA-D2948E17F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3</TotalTime>
  <Pages>3</Pages>
  <Words>625</Words>
  <Characters>3567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Client needs</vt:lpstr>
      <vt:lpstr>    Recommended Solutions</vt:lpstr>
      <vt:lpstr>    Fee Summary</vt:lpstr>
      <vt:lpstr>FEe schedule</vt:lpstr>
      <vt:lpstr>terms and conditions</vt:lpstr>
      <vt:lpstr>next steps</vt:lpstr>
      <vt:lpstr>Contract</vt:lpstr>
    </vt:vector>
  </TitlesOfParts>
  <Company>Monie Salon and beauty supply</Company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4</cp:revision>
  <dcterms:created xsi:type="dcterms:W3CDTF">2017-06-15T05:48:00Z</dcterms:created>
  <dcterms:modified xsi:type="dcterms:W3CDTF">2017-06-17T23:40:00Z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